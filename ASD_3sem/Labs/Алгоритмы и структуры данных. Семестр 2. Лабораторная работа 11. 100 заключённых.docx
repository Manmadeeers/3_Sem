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527C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2E122FE5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0AC43DA9" w14:textId="1F8FA225" w:rsidR="005C6D45" w:rsidRPr="00170C9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B50C5D">
        <w:rPr>
          <w:lang w:bidi="ru-RU"/>
        </w:rPr>
        <w:t>1</w:t>
      </w:r>
      <w:r w:rsidR="00485589">
        <w:rPr>
          <w:lang w:bidi="ru-RU"/>
        </w:rPr>
        <w:t>1</w:t>
      </w:r>
      <w:r>
        <w:rPr>
          <w:lang w:bidi="ru-RU"/>
        </w:rPr>
        <w:t xml:space="preserve">. </w:t>
      </w:r>
      <w:r w:rsidR="00485589">
        <w:rPr>
          <w:lang w:bidi="ru-RU"/>
        </w:rPr>
        <w:t>«100 заключённых»</w:t>
      </w:r>
    </w:p>
    <w:p w14:paraId="257E2B3A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407353A6" w14:textId="0EC48947" w:rsidR="00EE3017" w:rsidRDefault="00EE3017" w:rsidP="00485589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Спроектировать и реализовать задачу «100 заключённых» и сравнить реализацию со случайным выбором</w:t>
      </w:r>
    </w:p>
    <w:p w14:paraId="3DB1B48D" w14:textId="77777777" w:rsidR="00EE3017" w:rsidRDefault="00EE3017" w:rsidP="00485589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</w:p>
    <w:p w14:paraId="08676AD2" w14:textId="5D18B853" w:rsidR="00EE3017" w:rsidRDefault="00EE3017" w:rsidP="00EE3017">
      <w:pPr>
        <w:pStyle w:val="affff6"/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Исходные данные задачи</w:t>
      </w:r>
      <w:r w:rsidR="00485589" w:rsidRPr="00485589">
        <w:rPr>
          <w:sz w:val="24"/>
          <w:szCs w:val="24"/>
          <w:lang w:bidi="ru-RU"/>
        </w:rPr>
        <w:t>:</w:t>
      </w:r>
      <w:r w:rsidR="00485589" w:rsidRPr="00485589">
        <w:rPr>
          <w:sz w:val="24"/>
          <w:szCs w:val="24"/>
          <w:lang w:bidi="ru-RU"/>
        </w:rPr>
        <w:br/>
        <w:t>1) 100 заключенных, пронумерованных от 1 до 100</w:t>
      </w:r>
      <w:r w:rsidR="00485589" w:rsidRPr="00485589">
        <w:rPr>
          <w:sz w:val="24"/>
          <w:szCs w:val="24"/>
          <w:lang w:bidi="ru-RU"/>
        </w:rPr>
        <w:br/>
        <w:t>2) Их номера записаны на бумажках и случайным образом спрятаны в 100 коробках, которые также пронумерованы от 1 до 100 и расставлены в комнате.</w:t>
      </w:r>
      <w:r w:rsidR="00485589" w:rsidRPr="00485589">
        <w:rPr>
          <w:sz w:val="24"/>
          <w:szCs w:val="24"/>
          <w:lang w:bidi="ru-RU"/>
        </w:rPr>
        <w:br/>
        <w:t>3) Каждый заключенный может зайти в комнату 1 раз и попробовать найти свой номер, открыв максимум 50 коробок.</w:t>
      </w:r>
      <w:r w:rsidR="00485589" w:rsidRPr="00485589">
        <w:rPr>
          <w:sz w:val="24"/>
          <w:szCs w:val="24"/>
          <w:lang w:bidi="ru-RU"/>
        </w:rPr>
        <w:br/>
        <w:t>4) После этого заключённый закрывает коробки и выходит. В комнате всё остается так же, как было до его прихода, общаться с другими заключёнными он больше не может.</w:t>
      </w:r>
      <w:r w:rsidR="00485589" w:rsidRPr="00485589">
        <w:rPr>
          <w:sz w:val="24"/>
          <w:szCs w:val="24"/>
          <w:lang w:bidi="ru-RU"/>
        </w:rPr>
        <w:br/>
        <w:t xml:space="preserve">5) Если все 100 заключенных найдут свой номер, их отпустят. Если хотя бы один не найдет, то всех </w:t>
      </w:r>
      <w:r>
        <w:rPr>
          <w:sz w:val="24"/>
          <w:szCs w:val="24"/>
          <w:lang w:bidi="ru-RU"/>
        </w:rPr>
        <w:t>оставят в камерах</w:t>
      </w:r>
      <w:r w:rsidR="00485589" w:rsidRPr="00485589">
        <w:rPr>
          <w:sz w:val="24"/>
          <w:szCs w:val="24"/>
          <w:lang w:bidi="ru-RU"/>
        </w:rPr>
        <w:t>.</w:t>
      </w:r>
    </w:p>
    <w:p w14:paraId="69489BC9" w14:textId="218D54D3" w:rsidR="00EE3017" w:rsidRDefault="00EE3017" w:rsidP="00EE3017">
      <w:pPr>
        <w:pStyle w:val="affff6"/>
        <w:numPr>
          <w:ilvl w:val="0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Реализовать алгоритм выбора коробки каждым заключённым случайным образом и алгоритм выбора коробки номером выпавшего номера в выбранной коробке. </w:t>
      </w:r>
    </w:p>
    <w:p w14:paraId="4DA3376A" w14:textId="77777777" w:rsidR="00EE3017" w:rsidRDefault="00EE3017" w:rsidP="00EE3017">
      <w:pPr>
        <w:pStyle w:val="affff6"/>
        <w:numPr>
          <w:ilvl w:val="0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Пользователю при запуске программы дать возможность выбора количества раундов сравнений (Например, </w:t>
      </w:r>
      <w:r>
        <w:rPr>
          <w:sz w:val="24"/>
          <w:szCs w:val="24"/>
          <w:lang w:val="en-US" w:bidi="ru-RU"/>
        </w:rPr>
        <w:t>N</w:t>
      </w:r>
      <w:r w:rsidRPr="00EE3017">
        <w:rPr>
          <w:sz w:val="24"/>
          <w:szCs w:val="24"/>
          <w:lang w:bidi="ru-RU"/>
        </w:rPr>
        <w:t>=100</w:t>
      </w:r>
      <w:r>
        <w:rPr>
          <w:sz w:val="24"/>
          <w:szCs w:val="24"/>
          <w:lang w:bidi="ru-RU"/>
        </w:rPr>
        <w:t>).</w:t>
      </w:r>
    </w:p>
    <w:p w14:paraId="3CF752AD" w14:textId="77777777" w:rsidR="00EE3017" w:rsidRDefault="00EE3017" w:rsidP="00EE3017">
      <w:pPr>
        <w:pStyle w:val="affff6"/>
        <w:numPr>
          <w:ilvl w:val="0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На экран пользователя вывести количество успешных исходов решения задачи обоими алгоритмами (Например, Случайным способом – 2, Выбором номера в коробке – 31). </w:t>
      </w:r>
    </w:p>
    <w:p w14:paraId="0A9A63B8" w14:textId="1A4805F7" w:rsidR="00EE3017" w:rsidRDefault="00EE3017" w:rsidP="00EE3017">
      <w:pPr>
        <w:pStyle w:val="affff6"/>
        <w:numPr>
          <w:ilvl w:val="0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Сравнить показатели алгоритмов.</w:t>
      </w:r>
      <w:r w:rsidR="00485589" w:rsidRPr="00485589">
        <w:rPr>
          <w:sz w:val="24"/>
          <w:szCs w:val="24"/>
          <w:lang w:bidi="ru-RU"/>
        </w:rPr>
        <w:br/>
      </w:r>
    </w:p>
    <w:p w14:paraId="0238A31E" w14:textId="7B62711D" w:rsidR="00945BB9" w:rsidRPr="00613BEB" w:rsidRDefault="00485589" w:rsidP="00EE3017">
      <w:pPr>
        <w:pStyle w:val="affff6"/>
        <w:ind w:left="360"/>
        <w:rPr>
          <w:sz w:val="24"/>
          <w:szCs w:val="24"/>
          <w:lang w:bidi="ru-RU"/>
        </w:rPr>
      </w:pPr>
      <w:r w:rsidRPr="00485589">
        <w:rPr>
          <w:sz w:val="24"/>
          <w:szCs w:val="24"/>
          <w:lang w:bidi="ru-RU"/>
        </w:rPr>
        <w:br/>
      </w:r>
    </w:p>
    <w:p w14:paraId="51D6573E" w14:textId="77777777" w:rsidR="007A64AD" w:rsidRPr="00613BEB" w:rsidRDefault="007A64AD" w:rsidP="00912E3D">
      <w:pPr>
        <w:rPr>
          <w:sz w:val="24"/>
          <w:szCs w:val="24"/>
          <w:lang w:bidi="ru-RU"/>
        </w:rPr>
      </w:pPr>
    </w:p>
    <w:sectPr w:rsidR="007A64AD" w:rsidRPr="00613BEB" w:rsidSect="00912E3D">
      <w:pgSz w:w="11906" w:h="16838" w:code="9"/>
      <w:pgMar w:top="709" w:right="1440" w:bottom="568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FAB18" w14:textId="77777777" w:rsidR="001570FB" w:rsidRDefault="001570FB">
      <w:pPr>
        <w:spacing w:line="240" w:lineRule="auto"/>
      </w:pPr>
      <w:r>
        <w:separator/>
      </w:r>
    </w:p>
  </w:endnote>
  <w:endnote w:type="continuationSeparator" w:id="0">
    <w:p w14:paraId="23FEBE11" w14:textId="77777777" w:rsidR="001570FB" w:rsidRDefault="001570FB">
      <w:pPr>
        <w:spacing w:line="240" w:lineRule="auto"/>
      </w:pPr>
      <w:r>
        <w:continuationSeparator/>
      </w:r>
    </w:p>
  </w:endnote>
  <w:endnote w:type="continuationNotice" w:id="1">
    <w:p w14:paraId="4C249463" w14:textId="77777777" w:rsidR="001570FB" w:rsidRDefault="001570F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EC9D1" w14:textId="77777777" w:rsidR="001570FB" w:rsidRDefault="001570FB">
      <w:pPr>
        <w:spacing w:line="240" w:lineRule="auto"/>
      </w:pPr>
      <w:r>
        <w:separator/>
      </w:r>
    </w:p>
  </w:footnote>
  <w:footnote w:type="continuationSeparator" w:id="0">
    <w:p w14:paraId="0E3BAC42" w14:textId="77777777" w:rsidR="001570FB" w:rsidRDefault="001570FB">
      <w:pPr>
        <w:spacing w:line="240" w:lineRule="auto"/>
      </w:pPr>
      <w:r>
        <w:continuationSeparator/>
      </w:r>
    </w:p>
  </w:footnote>
  <w:footnote w:type="continuationNotice" w:id="1">
    <w:p w14:paraId="5E227D53" w14:textId="77777777" w:rsidR="001570FB" w:rsidRDefault="001570FB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570FB"/>
    <w:rsid w:val="0016766E"/>
    <w:rsid w:val="00170063"/>
    <w:rsid w:val="00170C96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C5050"/>
    <w:rsid w:val="003D7347"/>
    <w:rsid w:val="00404119"/>
    <w:rsid w:val="00444F02"/>
    <w:rsid w:val="0045275A"/>
    <w:rsid w:val="00463E1F"/>
    <w:rsid w:val="00485589"/>
    <w:rsid w:val="00490CC6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62523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55194"/>
    <w:rsid w:val="007903FF"/>
    <w:rsid w:val="00793162"/>
    <w:rsid w:val="007A64AD"/>
    <w:rsid w:val="007B07DE"/>
    <w:rsid w:val="007D2C50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D03DF"/>
    <w:rsid w:val="008F78D7"/>
    <w:rsid w:val="00912E3D"/>
    <w:rsid w:val="009200C1"/>
    <w:rsid w:val="00945BB9"/>
    <w:rsid w:val="00947BE4"/>
    <w:rsid w:val="00980085"/>
    <w:rsid w:val="00997127"/>
    <w:rsid w:val="00997B29"/>
    <w:rsid w:val="009D216F"/>
    <w:rsid w:val="009D3248"/>
    <w:rsid w:val="00A06B24"/>
    <w:rsid w:val="00A26FEF"/>
    <w:rsid w:val="00A577D7"/>
    <w:rsid w:val="00A65E8A"/>
    <w:rsid w:val="00A71C08"/>
    <w:rsid w:val="00A7662F"/>
    <w:rsid w:val="00A87896"/>
    <w:rsid w:val="00A87FD9"/>
    <w:rsid w:val="00AC1EE7"/>
    <w:rsid w:val="00AC2CE6"/>
    <w:rsid w:val="00AE01C5"/>
    <w:rsid w:val="00B24036"/>
    <w:rsid w:val="00B50C5D"/>
    <w:rsid w:val="00B650C6"/>
    <w:rsid w:val="00B67ACC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B3548"/>
    <w:rsid w:val="00DE03E3"/>
    <w:rsid w:val="00DF0FDA"/>
    <w:rsid w:val="00E142DA"/>
    <w:rsid w:val="00E16F51"/>
    <w:rsid w:val="00E51C30"/>
    <w:rsid w:val="00E81455"/>
    <w:rsid w:val="00EB0B6E"/>
    <w:rsid w:val="00EB7AFD"/>
    <w:rsid w:val="00EE3017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92B13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89FA8-F68E-468E-B61B-E970A49F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2024-12-11T07:52:00Z</dcterms:created>
  <dcterms:modified xsi:type="dcterms:W3CDTF">2024-12-15T12:10:00Z</dcterms:modified>
</cp:coreProperties>
</file>