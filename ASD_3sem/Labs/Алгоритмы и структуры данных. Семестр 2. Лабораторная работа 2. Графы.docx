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409" w14:textId="7E1CDA43" w:rsidR="005C6D45" w:rsidRPr="0045275A" w:rsidRDefault="00FC1A0C">
      <w:pPr>
        <w:pStyle w:val="a9"/>
        <w:rPr>
          <w:sz w:val="72"/>
          <w:szCs w:val="72"/>
        </w:rPr>
      </w:pPr>
      <w:r>
        <w:rPr>
          <w:sz w:val="72"/>
          <w:szCs w:val="72"/>
          <w:lang w:val="en-US" w:bidi="ru-RU"/>
        </w:rPr>
        <w:t>x</w:t>
      </w:r>
      <w:r w:rsidR="0045275A">
        <w:rPr>
          <w:sz w:val="72"/>
          <w:szCs w:val="72"/>
          <w:lang w:bidi="ru-RU"/>
        </w:rPr>
        <w:t>Алгоритмы и структуры данных</w:t>
      </w:r>
    </w:p>
    <w:p w14:paraId="0D898996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706FEA93" w14:textId="77777777"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14:paraId="1086F441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245515FD" w14:textId="77777777"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14:paraId="6F396379" w14:textId="77777777"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14:paraId="07AA0DA0" w14:textId="77777777"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 xml:space="preserve">Внести изменения в разработанное приложение: организовать хранение графа с помощью список ребер, матрица смежности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14:paraId="21D95F8F" w14:textId="77777777" w:rsidR="006C36A3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</w:t>
      </w:r>
      <w:proofErr w:type="gramStart"/>
      <w:r w:rsidR="007263F7">
        <w:rPr>
          <w:sz w:val="24"/>
          <w:szCs w:val="24"/>
          <w:lang w:bidi="ru-RU"/>
        </w:rPr>
        <w:t xml:space="preserve">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proofErr w:type="gramEnd"/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>и определить О-большое для каждого способа.</w:t>
      </w:r>
    </w:p>
    <w:p w14:paraId="2B33BFC6" w14:textId="77777777"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14:paraId="7B50EC10" w14:textId="77777777" w:rsidR="00E81455" w:rsidRPr="00E81455" w:rsidRDefault="0013278B" w:rsidP="00947BE4">
      <w:pPr>
        <w:rPr>
          <w:lang w:bidi="ru-RU"/>
        </w:rPr>
      </w:pP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7D198C" wp14:editId="5C49F3E3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A66E8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FE86B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E381D" wp14:editId="4E5B728C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463FAD" wp14:editId="13058905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64EFF" wp14:editId="2DF15FBC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273A2" wp14:editId="334ADA81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FB700" w14:textId="77777777"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ADAD5F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D59BC" wp14:editId="6A585716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27820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10225F" id="Oval 2" o:spid="_x0000_s1028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1E65E" wp14:editId="7BBF9C41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2E7C2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E4FDFA" id="Oval 7" o:spid="_x0000_s1029" style="position:absolute;margin-left:231.2pt;margin-top:0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A7057" wp14:editId="57145D7F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323B3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F003BE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3AB34" wp14:editId="7BDBB591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FB747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140C36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1670D" wp14:editId="1A6B1C71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B7F54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0ACF0C1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ECFCE" wp14:editId="10E6C085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51BB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75AA7E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46802" wp14:editId="2FC70FAF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55E9" w14:textId="77777777"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05BA40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8944" wp14:editId="6FEB9D43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FF9B" w14:textId="77777777"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4FD46C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D0FF3" wp14:editId="5359AA61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A218F" wp14:editId="7E162803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9FCB8" wp14:editId="2130DB9D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5D56C" wp14:editId="5FB983B2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E4058" wp14:editId="36F75366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74B64" wp14:editId="4F242547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7CE7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6E87D" wp14:editId="5C01D920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F70C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Op6s6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39909" wp14:editId="1542C424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8A3A" w14:textId="77777777" w:rsidR="00D95A35" w:rsidRDefault="00D95A35">
      <w:pPr>
        <w:spacing w:line="240" w:lineRule="auto"/>
      </w:pPr>
      <w:r>
        <w:separator/>
      </w:r>
    </w:p>
  </w:endnote>
  <w:endnote w:type="continuationSeparator" w:id="0">
    <w:p w14:paraId="5DE91845" w14:textId="77777777" w:rsidR="00D95A35" w:rsidRDefault="00D95A35">
      <w:pPr>
        <w:spacing w:line="240" w:lineRule="auto"/>
      </w:pPr>
      <w:r>
        <w:continuationSeparator/>
      </w:r>
    </w:p>
  </w:endnote>
  <w:endnote w:type="continuationNotice" w:id="1">
    <w:p w14:paraId="1FB9E679" w14:textId="77777777" w:rsidR="00D95A35" w:rsidRDefault="00D95A3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3BBC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5634A834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3D25BA98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F35E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9010" w14:textId="77777777" w:rsidR="00D95A35" w:rsidRDefault="00D95A35">
      <w:pPr>
        <w:spacing w:line="240" w:lineRule="auto"/>
      </w:pPr>
      <w:r>
        <w:separator/>
      </w:r>
    </w:p>
  </w:footnote>
  <w:footnote w:type="continuationSeparator" w:id="0">
    <w:p w14:paraId="3A68E24A" w14:textId="77777777" w:rsidR="00D95A35" w:rsidRDefault="00D95A35">
      <w:pPr>
        <w:spacing w:line="240" w:lineRule="auto"/>
      </w:pPr>
      <w:r>
        <w:continuationSeparator/>
      </w:r>
    </w:p>
  </w:footnote>
  <w:footnote w:type="continuationNotice" w:id="1">
    <w:p w14:paraId="69BC8C3B" w14:textId="77777777" w:rsidR="00D95A35" w:rsidRDefault="00D95A3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E052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585E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C078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93E06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95A35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1A0C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7B0F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9464-F95E-477B-BE8F-BBB976BB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2022-09-09T08:34:00Z</dcterms:created>
  <dcterms:modified xsi:type="dcterms:W3CDTF">2024-09-13T14:47:00Z</dcterms:modified>
</cp:coreProperties>
</file>