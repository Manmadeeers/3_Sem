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51A6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37E81AAB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5E53EDA5" w14:textId="77777777"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662523">
        <w:rPr>
          <w:lang w:bidi="ru-RU"/>
        </w:rPr>
        <w:t>9</w:t>
      </w:r>
      <w:r>
        <w:rPr>
          <w:lang w:bidi="ru-RU"/>
        </w:rPr>
        <w:t xml:space="preserve">. </w:t>
      </w:r>
      <w:r w:rsidR="00DB3548">
        <w:rPr>
          <w:lang w:bidi="ru-RU"/>
        </w:rPr>
        <w:t>Генетический алгоритм</w:t>
      </w:r>
    </w:p>
    <w:p w14:paraId="54D0BB17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66A64DA0" w14:textId="77777777"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662523">
        <w:rPr>
          <w:sz w:val="24"/>
          <w:szCs w:val="24"/>
          <w:lang w:bidi="ru-RU"/>
        </w:rPr>
        <w:t>минимальный путь обхода всех городов с помощью генетического алгоритма</w:t>
      </w:r>
      <w:r w:rsidR="00613BEB" w:rsidRPr="00613BEB">
        <w:rPr>
          <w:sz w:val="24"/>
          <w:szCs w:val="24"/>
          <w:lang w:bidi="ru-RU"/>
        </w:rPr>
        <w:t xml:space="preserve">. </w:t>
      </w:r>
    </w:p>
    <w:p w14:paraId="14FCDF06" w14:textId="77777777" w:rsidR="00662523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</w:t>
      </w:r>
      <w:r w:rsidR="00662523">
        <w:rPr>
          <w:sz w:val="24"/>
          <w:szCs w:val="24"/>
          <w:lang w:bidi="ru-RU"/>
        </w:rPr>
        <w:t>определяет исходные значения:</w:t>
      </w:r>
    </w:p>
    <w:p w14:paraId="4404B23C" w14:textId="7B25882E"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Изначальный размер популяции (сгенерировать в зависимости от количества</w:t>
      </w:r>
      <w:r w:rsidR="00BD108B">
        <w:rPr>
          <w:sz w:val="24"/>
          <w:szCs w:val="24"/>
          <w:lang w:bidi="ru-RU"/>
        </w:rPr>
        <w:t xml:space="preserve"> городов</w:t>
      </w:r>
      <w:r>
        <w:rPr>
          <w:sz w:val="24"/>
          <w:szCs w:val="24"/>
          <w:lang w:bidi="ru-RU"/>
        </w:rPr>
        <w:t>)</w:t>
      </w:r>
      <w:r w:rsidR="00912E3D">
        <w:rPr>
          <w:sz w:val="24"/>
          <w:szCs w:val="24"/>
          <w:lang w:bidi="ru-RU"/>
        </w:rPr>
        <w:t>;</w:t>
      </w:r>
    </w:p>
    <w:p w14:paraId="03368576" w14:textId="715CE09D"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Количество </w:t>
      </w:r>
      <w:r w:rsidR="00BD108B">
        <w:rPr>
          <w:sz w:val="24"/>
          <w:szCs w:val="24"/>
          <w:lang w:bidi="ru-RU"/>
        </w:rPr>
        <w:t xml:space="preserve">скрещиваний и </w:t>
      </w:r>
      <w:r>
        <w:rPr>
          <w:sz w:val="24"/>
          <w:szCs w:val="24"/>
          <w:lang w:bidi="ru-RU"/>
        </w:rPr>
        <w:t>потомков при скрещивании (2 родителя воспроизводят 2 потомков)</w:t>
      </w:r>
      <w:r w:rsidR="00912E3D">
        <w:rPr>
          <w:sz w:val="24"/>
          <w:szCs w:val="24"/>
          <w:lang w:bidi="ru-RU"/>
        </w:rPr>
        <w:t>;</w:t>
      </w:r>
    </w:p>
    <w:p w14:paraId="37C4D45F" w14:textId="67447545" w:rsidR="00BD108B" w:rsidRDefault="00BD108B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Показатель по мутации;</w:t>
      </w:r>
    </w:p>
    <w:p w14:paraId="5DAAB54A" w14:textId="172CEA46" w:rsidR="00945BB9" w:rsidRPr="00613BEB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эволюций</w:t>
      </w:r>
      <w:r w:rsidR="00BD108B">
        <w:rPr>
          <w:sz w:val="24"/>
          <w:szCs w:val="24"/>
          <w:lang w:bidi="ru-RU"/>
        </w:rPr>
        <w:t xml:space="preserve"> (предусмотреть выход из бесконечного цикла)</w:t>
      </w:r>
      <w:r w:rsidR="00463E1F">
        <w:rPr>
          <w:sz w:val="24"/>
          <w:szCs w:val="24"/>
          <w:lang w:bidi="ru-RU"/>
        </w:rPr>
        <w:t xml:space="preserve">. </w:t>
      </w:r>
    </w:p>
    <w:p w14:paraId="78F9C547" w14:textId="77777777"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Граф «зашить» в код с возможностью добавления и удаления городов и дорог между городами. </w:t>
      </w:r>
    </w:p>
    <w:p w14:paraId="21122D21" w14:textId="77777777"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На каждом этапе эволюции выводить на экран пользователя следующую информацию:</w:t>
      </w:r>
    </w:p>
    <w:p w14:paraId="515A1A09" w14:textId="566B2CD0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Номер популяции;</w:t>
      </w:r>
    </w:p>
    <w:p w14:paraId="08A5BD50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Минимальный маршрут коммивояжёра;</w:t>
      </w:r>
    </w:p>
    <w:p w14:paraId="595C6B12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Длина маршрута</w:t>
      </w:r>
      <w:r w:rsidR="00E51C30">
        <w:rPr>
          <w:sz w:val="24"/>
          <w:szCs w:val="24"/>
          <w:lang w:bidi="ru-RU"/>
        </w:rPr>
        <w:t>.</w:t>
      </w:r>
    </w:p>
    <w:p w14:paraId="4984768B" w14:textId="77777777" w:rsidR="00912E3D" w:rsidRDefault="00912E3D" w:rsidP="00912E3D">
      <w:pPr>
        <w:pStyle w:val="affff6"/>
        <w:numPr>
          <w:ilvl w:val="0"/>
          <w:numId w:val="37"/>
        </w:numPr>
        <w:ind w:left="284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Для удобства восприятия графа сделать в бумажном или электронном виде сам граф (показать при защите лабораторной работы).</w:t>
      </w:r>
    </w:p>
    <w:p w14:paraId="79C486A3" w14:textId="77777777" w:rsidR="00DB3548" w:rsidRDefault="00912E3D" w:rsidP="00912E3D">
      <w:pPr>
        <w:rPr>
          <w:noProof/>
        </w:rPr>
      </w:pPr>
      <w:r>
        <w:rPr>
          <w:sz w:val="24"/>
          <w:szCs w:val="24"/>
          <w:lang w:bidi="ru-RU"/>
        </w:rPr>
        <w:t>Р.</w:t>
      </w:r>
      <w:r>
        <w:rPr>
          <w:sz w:val="24"/>
          <w:szCs w:val="24"/>
          <w:lang w:val="en-US" w:bidi="ru-RU"/>
        </w:rPr>
        <w:t>S</w:t>
      </w:r>
      <w:r w:rsidRPr="00912E3D">
        <w:rPr>
          <w:sz w:val="24"/>
          <w:szCs w:val="24"/>
          <w:lang w:bidi="ru-RU"/>
        </w:rPr>
        <w:t xml:space="preserve">. </w:t>
      </w:r>
      <w:r>
        <w:rPr>
          <w:sz w:val="24"/>
          <w:szCs w:val="24"/>
          <w:lang w:bidi="ru-RU"/>
        </w:rPr>
        <w:t xml:space="preserve">Количество городов должно быть не меньше </w:t>
      </w:r>
      <w:r w:rsidR="007A64AD">
        <w:rPr>
          <w:sz w:val="24"/>
          <w:szCs w:val="24"/>
          <w:lang w:bidi="ru-RU"/>
        </w:rPr>
        <w:t>8</w:t>
      </w:r>
      <w:r>
        <w:rPr>
          <w:sz w:val="24"/>
          <w:szCs w:val="24"/>
          <w:lang w:bidi="ru-RU"/>
        </w:rPr>
        <w:t xml:space="preserve"> (можно придумать свой вариант графа). Для </w:t>
      </w:r>
      <w:r w:rsidR="007A64AD">
        <w:rPr>
          <w:sz w:val="24"/>
          <w:szCs w:val="24"/>
          <w:lang w:bidi="ru-RU"/>
        </w:rPr>
        <w:t>тестирования программы</w:t>
      </w:r>
      <w:r>
        <w:rPr>
          <w:sz w:val="24"/>
          <w:szCs w:val="24"/>
          <w:lang w:bidi="ru-RU"/>
        </w:rPr>
        <w:t xml:space="preserve"> можно воспользоваться графом ниже.</w:t>
      </w:r>
      <w:r w:rsidRPr="00912E3D">
        <w:rPr>
          <w:noProof/>
        </w:rPr>
        <w:t xml:space="preserve"> </w:t>
      </w:r>
    </w:p>
    <w:p w14:paraId="036E1ABF" w14:textId="77777777" w:rsidR="007A64AD" w:rsidRPr="00613BEB" w:rsidRDefault="007A64AD" w:rsidP="00912E3D">
      <w:pPr>
        <w:rPr>
          <w:sz w:val="24"/>
          <w:szCs w:val="24"/>
          <w:lang w:bidi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04CADC" wp14:editId="7CE7199C">
            <wp:simplePos x="0" y="0"/>
            <wp:positionH relativeFrom="column">
              <wp:posOffset>1666875</wp:posOffset>
            </wp:positionH>
            <wp:positionV relativeFrom="paragraph">
              <wp:posOffset>127635</wp:posOffset>
            </wp:positionV>
            <wp:extent cx="2352675" cy="2329815"/>
            <wp:effectExtent l="0" t="0" r="9525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2" name="Рисунок 2" descr="Задача коммивояжера - Дискретная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коммивояжера - Дискретная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4"/>
                    <a:stretch/>
                  </pic:blipFill>
                  <pic:spPr bwMode="auto">
                    <a:xfrm>
                      <a:off x="0" y="0"/>
                      <a:ext cx="235267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4AD" w:rsidRPr="00613BEB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BE33" w14:textId="77777777" w:rsidR="004A6264" w:rsidRDefault="004A6264">
      <w:pPr>
        <w:spacing w:line="240" w:lineRule="auto"/>
      </w:pPr>
      <w:r>
        <w:separator/>
      </w:r>
    </w:p>
  </w:endnote>
  <w:endnote w:type="continuationSeparator" w:id="0">
    <w:p w14:paraId="54DB0D89" w14:textId="77777777" w:rsidR="004A6264" w:rsidRDefault="004A6264">
      <w:pPr>
        <w:spacing w:line="240" w:lineRule="auto"/>
      </w:pPr>
      <w:r>
        <w:continuationSeparator/>
      </w:r>
    </w:p>
  </w:endnote>
  <w:endnote w:type="continuationNotice" w:id="1">
    <w:p w14:paraId="7A4E55A7" w14:textId="77777777" w:rsidR="004A6264" w:rsidRDefault="004A626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9E02" w14:textId="77777777" w:rsidR="004A6264" w:rsidRDefault="004A6264">
      <w:pPr>
        <w:spacing w:line="240" w:lineRule="auto"/>
      </w:pPr>
      <w:r>
        <w:separator/>
      </w:r>
    </w:p>
  </w:footnote>
  <w:footnote w:type="continuationSeparator" w:id="0">
    <w:p w14:paraId="4092271C" w14:textId="77777777" w:rsidR="004A6264" w:rsidRDefault="004A6264">
      <w:pPr>
        <w:spacing w:line="240" w:lineRule="auto"/>
      </w:pPr>
      <w:r>
        <w:continuationSeparator/>
      </w:r>
    </w:p>
  </w:footnote>
  <w:footnote w:type="continuationNotice" w:id="1">
    <w:p w14:paraId="2CC2C68B" w14:textId="77777777" w:rsidR="004A6264" w:rsidRDefault="004A626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A6264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62523"/>
    <w:rsid w:val="00674588"/>
    <w:rsid w:val="00685F0B"/>
    <w:rsid w:val="00693B4C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03FF"/>
    <w:rsid w:val="00793162"/>
    <w:rsid w:val="007A64AD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D108B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B3548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D07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90A71-17D6-4DFD-B453-132DC64E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2022-12-02T06:59:00Z</dcterms:created>
  <dcterms:modified xsi:type="dcterms:W3CDTF">2024-11-05T17:55:00Z</dcterms:modified>
</cp:coreProperties>
</file>